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545DB" w:rsidP="008545DB" w:rsidRDefault="008545DB" w14:paraId="0345E17F" w14:textId="77777777">
      <w:pPr>
        <w:pStyle w:val="Normal1"/>
        <w:spacing w:before="0" w:after="0" w:line="240" w:lineRule="auto"/>
        <w:ind w:firstLine="0"/>
        <w:jc w:val="center"/>
        <w:rPr>
          <w:b/>
        </w:rPr>
      </w:pPr>
      <w:r>
        <w:rPr>
          <w:noProof/>
        </w:rPr>
        <w:drawing>
          <wp:inline distT="0" distB="0" distL="0" distR="0" wp14:anchorId="64A2F981" wp14:editId="5B4AA799">
            <wp:extent cx="5000625" cy="885825"/>
            <wp:effectExtent l="0" t="0" r="0" b="0"/>
            <wp:docPr id="1" name="image2.png" descr="INSTITUIÇÕES APOIADAS – FA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NSTITUIÇÕES APOIADAS – FAU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5DB" w:rsidP="008545DB" w:rsidRDefault="008545DB" w14:paraId="2AE86834" w14:textId="77777777">
      <w:pPr>
        <w:pStyle w:val="Normal1"/>
        <w:spacing w:before="0" w:after="0" w:line="240" w:lineRule="auto"/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UNIVERSIDADE FEDERAL DE UBERLÂNDIA </w:t>
      </w:r>
      <w:r>
        <w:rPr>
          <w:b/>
          <w:color w:val="000000"/>
          <w:sz w:val="28"/>
          <w:szCs w:val="28"/>
        </w:rPr>
        <w:t xml:space="preserve">– Campus Santa Mônica </w:t>
      </w:r>
    </w:p>
    <w:p w:rsidR="008545DB" w:rsidP="008545DB" w:rsidRDefault="008545DB" w14:paraId="30F26D08" w14:textId="77777777">
      <w:pPr>
        <w:pStyle w:val="Normal1"/>
        <w:spacing w:before="0" w:after="0" w:line="240" w:lineRule="auto"/>
        <w:ind w:firstLine="0"/>
        <w:jc w:val="center"/>
        <w:rPr>
          <w:b/>
          <w:color w:val="000000"/>
          <w:sz w:val="28"/>
          <w:szCs w:val="28"/>
        </w:rPr>
      </w:pPr>
      <w:r w:rsidRPr="117BD1B1" w:rsidR="008545DB">
        <w:rPr>
          <w:b w:val="1"/>
          <w:bCs w:val="1"/>
          <w:color w:val="000000" w:themeColor="text1" w:themeTint="FF" w:themeShade="FF"/>
          <w:sz w:val="28"/>
          <w:szCs w:val="28"/>
        </w:rPr>
        <w:t>SISTEMAS DE INFORMAÇÃO</w:t>
      </w:r>
    </w:p>
    <w:p w:rsidR="4A06FCCD" w:rsidP="117BD1B1" w:rsidRDefault="4A06FCCD" w14:paraId="0EA10B5D" w14:textId="0F30CCB4">
      <w:pPr>
        <w:pStyle w:val="Normal1"/>
        <w:bidi w:val="0"/>
        <w:spacing w:before="0" w:beforeAutospacing="off" w:after="0" w:afterAutospacing="off" w:line="240" w:lineRule="auto"/>
        <w:ind w:left="0" w:right="0"/>
        <w:jc w:val="center"/>
      </w:pPr>
      <w:r w:rsidRPr="117BD1B1" w:rsidR="4A06FCCD">
        <w:rPr>
          <w:b w:val="1"/>
          <w:bCs w:val="1"/>
          <w:color w:val="000000" w:themeColor="text1" w:themeTint="FF" w:themeShade="FF"/>
          <w:sz w:val="28"/>
          <w:szCs w:val="28"/>
        </w:rPr>
        <w:t>Computação Bioinspirada</w:t>
      </w:r>
    </w:p>
    <w:p w:rsidR="008545DB" w:rsidP="008545DB" w:rsidRDefault="008545DB" w14:paraId="0037B7D8" w14:textId="77777777">
      <w:pPr>
        <w:pStyle w:val="Normal1"/>
        <w:spacing w:before="0" w:after="0" w:line="240" w:lineRule="auto"/>
        <w:ind w:firstLine="0"/>
        <w:jc w:val="center"/>
        <w:rPr>
          <w:b/>
          <w:color w:val="000000"/>
          <w:sz w:val="28"/>
          <w:szCs w:val="28"/>
        </w:rPr>
      </w:pPr>
    </w:p>
    <w:p w:rsidR="008545DB" w:rsidP="008545DB" w:rsidRDefault="008545DB" w14:paraId="5D9EB07F" w14:textId="77777777">
      <w:pPr>
        <w:pStyle w:val="Normal1"/>
        <w:ind w:firstLine="0"/>
        <w:jc w:val="left"/>
        <w:rPr>
          <w:b/>
          <w:color w:val="000000"/>
          <w:sz w:val="28"/>
          <w:szCs w:val="28"/>
        </w:rPr>
      </w:pPr>
    </w:p>
    <w:p w:rsidR="008545DB" w:rsidP="008545DB" w:rsidRDefault="008545DB" w14:paraId="2BE5DC18" w14:textId="77777777">
      <w:pPr>
        <w:pStyle w:val="Normal1"/>
        <w:ind w:firstLine="0"/>
        <w:jc w:val="center"/>
        <w:rPr>
          <w:b/>
          <w:color w:val="000000"/>
          <w:sz w:val="28"/>
          <w:szCs w:val="28"/>
        </w:rPr>
      </w:pPr>
    </w:p>
    <w:p w:rsidR="008545DB" w:rsidP="008545DB" w:rsidRDefault="008545DB" w14:paraId="2C394409" w14:textId="426A3E57">
      <w:pPr>
        <w:pStyle w:val="Normal1"/>
        <w:ind w:firstLine="0"/>
        <w:jc w:val="center"/>
        <w:rPr>
          <w:b/>
          <w:color w:val="000000"/>
          <w:sz w:val="28"/>
          <w:szCs w:val="28"/>
        </w:rPr>
      </w:pPr>
    </w:p>
    <w:p w:rsidR="000E7AEE" w:rsidP="005CD623" w:rsidRDefault="000E7AEE" w14:paraId="00E65D3C" w14:textId="62872E52">
      <w:pPr>
        <w:pStyle w:val="Normal1"/>
        <w:ind w:firstLine="0"/>
        <w:jc w:val="center"/>
        <w:rPr>
          <w:b w:val="1"/>
          <w:bCs w:val="1"/>
          <w:color w:val="000000"/>
          <w:sz w:val="28"/>
          <w:szCs w:val="28"/>
        </w:rPr>
      </w:pPr>
      <w:r w:rsidRPr="005CD623" w:rsidR="0088CCEE">
        <w:rPr>
          <w:b w:val="1"/>
          <w:bCs w:val="1"/>
          <w:color w:val="000000" w:themeColor="text1" w:themeTint="FF" w:themeShade="FF"/>
          <w:sz w:val="28"/>
          <w:szCs w:val="28"/>
        </w:rPr>
        <w:t xml:space="preserve">Ellen Christina </w:t>
      </w:r>
      <w:r w:rsidRPr="005CD623" w:rsidR="711AB691">
        <w:rPr>
          <w:b w:val="1"/>
          <w:bCs w:val="1"/>
          <w:color w:val="000000" w:themeColor="text1" w:themeTint="FF" w:themeShade="FF"/>
          <w:sz w:val="28"/>
          <w:szCs w:val="28"/>
        </w:rPr>
        <w:t xml:space="preserve">- </w:t>
      </w:r>
      <w:r w:rsidRPr="005CD623" w:rsidR="0088CCEE">
        <w:rPr>
          <w:b w:val="1"/>
          <w:bCs w:val="1"/>
          <w:color w:val="000000" w:themeColor="text1" w:themeTint="FF" w:themeShade="FF"/>
          <w:sz w:val="28"/>
          <w:szCs w:val="28"/>
        </w:rPr>
        <w:t>???</w:t>
      </w:r>
    </w:p>
    <w:p w:rsidR="008545DB" w:rsidP="117BD1B1" w:rsidRDefault="008545DB" w14:paraId="039CCE2D" w14:textId="571E24DC">
      <w:pPr>
        <w:pStyle w:val="Normal1"/>
        <w:spacing w:line="240" w:lineRule="auto"/>
        <w:ind w:firstLine="0"/>
        <w:jc w:val="center"/>
        <w:rPr>
          <w:b w:val="1"/>
          <w:bCs w:val="1"/>
          <w:color w:val="000000"/>
          <w:sz w:val="28"/>
          <w:szCs w:val="28"/>
        </w:rPr>
      </w:pPr>
      <w:r w:rsidRPr="005CD623" w:rsidR="008545DB">
        <w:rPr>
          <w:b w:val="1"/>
          <w:bCs w:val="1"/>
          <w:color w:val="000000" w:themeColor="text1" w:themeTint="FF" w:themeShade="FF"/>
          <w:sz w:val="28"/>
          <w:szCs w:val="28"/>
        </w:rPr>
        <w:t>Nicolli</w:t>
      </w:r>
      <w:r w:rsidRPr="005CD623" w:rsidR="008545DB">
        <w:rPr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005CD623" w:rsidR="008545DB">
        <w:rPr>
          <w:b w:val="1"/>
          <w:bCs w:val="1"/>
          <w:color w:val="000000" w:themeColor="text1" w:themeTint="FF" w:themeShade="FF"/>
          <w:sz w:val="28"/>
          <w:szCs w:val="28"/>
        </w:rPr>
        <w:t>Freitas</w:t>
      </w:r>
      <w:r w:rsidRPr="005CD623" w:rsidR="27203B8D">
        <w:rPr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005CD623" w:rsidR="3F178329">
        <w:rPr>
          <w:b w:val="1"/>
          <w:bCs w:val="1"/>
          <w:color w:val="000000" w:themeColor="text1" w:themeTint="FF" w:themeShade="FF"/>
          <w:sz w:val="28"/>
          <w:szCs w:val="28"/>
        </w:rPr>
        <w:t xml:space="preserve">- </w:t>
      </w:r>
      <w:r w:rsidRPr="005CD623" w:rsidR="27203B8D">
        <w:rPr>
          <w:b w:val="1"/>
          <w:bCs w:val="1"/>
          <w:color w:val="000000" w:themeColor="text1" w:themeTint="FF" w:themeShade="FF"/>
          <w:sz w:val="28"/>
          <w:szCs w:val="28"/>
        </w:rPr>
        <w:t>11911BSI241</w:t>
      </w:r>
    </w:p>
    <w:p w:rsidR="27203B8D" w:rsidP="117BD1B1" w:rsidRDefault="27203B8D" w14:paraId="59939B84" w14:textId="7986865E">
      <w:pPr>
        <w:pStyle w:val="Normal1"/>
        <w:spacing w:line="240" w:lineRule="auto"/>
        <w:ind w:firstLine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117BD1B1" w:rsidR="27203B8D">
        <w:rPr>
          <w:b w:val="1"/>
          <w:bCs w:val="1"/>
          <w:color w:val="000000" w:themeColor="text1" w:themeTint="FF" w:themeShade="FF"/>
          <w:sz w:val="28"/>
          <w:szCs w:val="28"/>
        </w:rPr>
        <w:t xml:space="preserve">Victor Hugo </w:t>
      </w:r>
      <w:r w:rsidRPr="117BD1B1" w:rsidR="27203B8D">
        <w:rPr>
          <w:b w:val="1"/>
          <w:bCs w:val="1"/>
          <w:color w:val="000000" w:themeColor="text1" w:themeTint="FF" w:themeShade="FF"/>
          <w:sz w:val="28"/>
          <w:szCs w:val="28"/>
        </w:rPr>
        <w:t>Buiatti</w:t>
      </w:r>
      <w:r w:rsidRPr="117BD1B1" w:rsidR="27203B8D">
        <w:rPr>
          <w:b w:val="1"/>
          <w:bCs w:val="1"/>
          <w:color w:val="000000" w:themeColor="text1" w:themeTint="FF" w:themeShade="FF"/>
          <w:sz w:val="28"/>
          <w:szCs w:val="28"/>
        </w:rPr>
        <w:t xml:space="preserve"> Marçal - 11911BSI216</w:t>
      </w:r>
    </w:p>
    <w:p w:rsidR="008545DB" w:rsidP="008545DB" w:rsidRDefault="008545DB" w14:paraId="1981E49E" w14:textId="77777777">
      <w:pPr>
        <w:pStyle w:val="Normal1"/>
        <w:ind w:firstLine="0"/>
        <w:jc w:val="center"/>
        <w:rPr>
          <w:color w:val="414141"/>
          <w:sz w:val="28"/>
          <w:szCs w:val="28"/>
        </w:rPr>
      </w:pPr>
    </w:p>
    <w:p w:rsidR="008545DB" w:rsidP="008545DB" w:rsidRDefault="008545DB" w14:paraId="272C39D2" w14:textId="77777777">
      <w:pPr>
        <w:pStyle w:val="Normal1"/>
        <w:ind w:firstLine="0"/>
        <w:jc w:val="center"/>
        <w:rPr>
          <w:color w:val="414141"/>
        </w:rPr>
      </w:pPr>
    </w:p>
    <w:p w:rsidR="008545DB" w:rsidP="008545DB" w:rsidRDefault="008545DB" w14:paraId="66B2FE82" w14:textId="77777777">
      <w:pPr>
        <w:pStyle w:val="Normal1"/>
        <w:ind w:firstLine="0"/>
        <w:jc w:val="center"/>
        <w:rPr>
          <w:color w:val="414141"/>
        </w:rPr>
      </w:pPr>
    </w:p>
    <w:p w:rsidR="008545DB" w:rsidP="000E7AEE" w:rsidRDefault="008545DB" w14:paraId="26292014" w14:textId="77777777">
      <w:pPr>
        <w:pStyle w:val="Normal1"/>
        <w:ind w:firstLine="0"/>
        <w:rPr>
          <w:color w:val="414141"/>
        </w:rPr>
      </w:pPr>
    </w:p>
    <w:p w:rsidR="000E7AEE" w:rsidP="005CD623" w:rsidRDefault="000E7AEE" w14:paraId="2B53D101" w14:textId="547DA486">
      <w:pPr>
        <w:pStyle w:val="Normal1"/>
        <w:spacing w:after="160"/>
        <w:ind w:firstLine="0"/>
        <w:rPr>
          <w:color w:val="414141"/>
        </w:rPr>
      </w:pPr>
    </w:p>
    <w:p w:rsidR="000E7AEE" w:rsidP="005CD623" w:rsidRDefault="000E7AEE" w14:paraId="33E85EF7" w14:textId="15DC79FB">
      <w:pPr>
        <w:pStyle w:val="Normal1"/>
        <w:spacing w:after="160"/>
        <w:ind w:firstLine="0"/>
        <w:rPr>
          <w:color w:val="414141"/>
        </w:rPr>
      </w:pPr>
    </w:p>
    <w:p w:rsidR="000E7AEE" w:rsidP="005CD623" w:rsidRDefault="000E7AEE" w14:paraId="3B0BAF7A" w14:textId="541B44EB">
      <w:pPr>
        <w:pStyle w:val="Normal1"/>
        <w:spacing w:after="160"/>
        <w:ind w:firstLine="0"/>
        <w:jc w:val="center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005CD623" w:rsidR="327DBA2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pt-BR" w:eastAsia="pt-BR" w:bidi="ar-SA"/>
        </w:rPr>
        <w:t>C</w:t>
      </w:r>
      <w:r w:rsidRPr="005CD623" w:rsidR="327DBA2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pt-BR" w:eastAsia="pt-BR" w:bidi="ar-SA"/>
        </w:rPr>
        <w:t>ombin</w:t>
      </w:r>
      <w:r w:rsidRPr="005CD623" w:rsidR="327DBA2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pt-BR" w:eastAsia="pt-BR" w:bidi="ar-SA"/>
        </w:rPr>
        <w:t xml:space="preserve">ando algoritmos </w:t>
      </w:r>
      <w:r w:rsidRPr="005CD623" w:rsidR="327DBA2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pt-BR" w:eastAsia="pt-BR" w:bidi="ar-SA"/>
        </w:rPr>
        <w:t>bioinspirados</w:t>
      </w:r>
      <w:r w:rsidRPr="005CD623" w:rsidR="000E7AE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lang w:eastAsia="pt-BR" w:bidi="ar-SA"/>
        </w:rPr>
        <w:t xml:space="preserve">: </w:t>
      </w:r>
    </w:p>
    <w:p w:rsidR="2C1723C4" w:rsidP="005CD623" w:rsidRDefault="2C1723C4" w14:paraId="18DD3B9E" w14:textId="15518859">
      <w:pPr>
        <w:pStyle w:val="Normal1"/>
        <w:suppressLineNumbers w:val="0"/>
        <w:bidi w:val="0"/>
        <w:spacing w:before="120" w:beforeAutospacing="off" w:after="160" w:afterAutospacing="off" w:line="360" w:lineRule="auto"/>
        <w:ind w:left="0" w:right="0" w:firstLine="709"/>
        <w:jc w:val="center"/>
      </w:pPr>
      <w:r w:rsidRPr="005CD623" w:rsidR="2C1723C4">
        <w:rPr>
          <w:b w:val="1"/>
          <w:bCs w:val="1"/>
          <w:color w:val="000000" w:themeColor="text1" w:themeTint="FF" w:themeShade="FF"/>
          <w:sz w:val="32"/>
          <w:szCs w:val="32"/>
        </w:rPr>
        <w:t>Utilizando algoritmo genético (AG) para otimização de pesos em uma rede neural do tipo Perceptron</w:t>
      </w:r>
    </w:p>
    <w:p w:rsidR="117BD1B1" w:rsidRDefault="117BD1B1" w14:paraId="17B6FFB4" w14:textId="1F4095C4">
      <w:r>
        <w:br w:type="page"/>
      </w:r>
    </w:p>
    <w:p w:rsidR="117BD1B1" w:rsidP="005CD623" w:rsidRDefault="117BD1B1" w14:paraId="76E3070B" w14:textId="458BFA14">
      <w:pPr>
        <w:pStyle w:val="Normal1"/>
        <w:spacing w:line="240" w:lineRule="auto"/>
        <w:ind w:firstLine="0"/>
        <w:jc w:val="both"/>
        <w:rPr>
          <w:b w:val="0"/>
          <w:bCs w:val="0"/>
          <w:noProof w:val="0"/>
          <w:lang w:val="pt-BR"/>
        </w:rPr>
      </w:pPr>
      <w:r w:rsidRPr="005CD623" w:rsidR="632EF479">
        <w:rPr>
          <w:b w:val="0"/>
          <w:bCs w:val="0"/>
          <w:noProof w:val="0"/>
          <w:lang w:val="pt-BR"/>
        </w:rPr>
        <w:t xml:space="preserve">O código foi executado no ambiente Google </w:t>
      </w:r>
      <w:r w:rsidRPr="005CD623" w:rsidR="632EF479">
        <w:rPr>
          <w:b w:val="0"/>
          <w:bCs w:val="0"/>
          <w:noProof w:val="0"/>
          <w:lang w:val="pt-BR"/>
        </w:rPr>
        <w:t>Colab</w:t>
      </w:r>
      <w:r w:rsidRPr="005CD623" w:rsidR="632EF479">
        <w:rPr>
          <w:b w:val="0"/>
          <w:bCs w:val="0"/>
          <w:noProof w:val="0"/>
          <w:lang w:val="pt-BR"/>
        </w:rPr>
        <w:t xml:space="preserve"> e utilizando duas classes de Iris para análise (Iris-</w:t>
      </w:r>
      <w:r w:rsidRPr="005CD623" w:rsidR="632EF479">
        <w:rPr>
          <w:b w:val="0"/>
          <w:bCs w:val="0"/>
          <w:noProof w:val="0"/>
          <w:lang w:val="pt-BR"/>
        </w:rPr>
        <w:t>setosa</w:t>
      </w:r>
      <w:r w:rsidRPr="005CD623" w:rsidR="632EF479">
        <w:rPr>
          <w:b w:val="0"/>
          <w:bCs w:val="0"/>
          <w:noProof w:val="0"/>
          <w:lang w:val="pt-BR"/>
        </w:rPr>
        <w:t xml:space="preserve"> e Iris-versicolor), no gráfico de resultados os pontos azuis representam a classe Iris-versicolor e os pontos laranjas Iris-</w:t>
      </w:r>
      <w:r w:rsidRPr="005CD623" w:rsidR="632EF479">
        <w:rPr>
          <w:b w:val="0"/>
          <w:bCs w:val="0"/>
          <w:noProof w:val="0"/>
          <w:lang w:val="pt-BR"/>
        </w:rPr>
        <w:t>setosa</w:t>
      </w:r>
      <w:r w:rsidRPr="005CD623" w:rsidR="632EF479">
        <w:rPr>
          <w:b w:val="0"/>
          <w:bCs w:val="0"/>
          <w:noProof w:val="0"/>
          <w:lang w:val="pt-BR"/>
        </w:rPr>
        <w:t>. Além disso, utilizamos apenas 2 características da Iris, o tamanho da pétala e o tamanho da sépala.</w:t>
      </w:r>
    </w:p>
    <w:p w:rsidR="3E9168BF" w:rsidP="005CD623" w:rsidRDefault="3E9168BF" w14:paraId="75B73BE1" w14:textId="17205885">
      <w:pPr>
        <w:pStyle w:val="Normal1"/>
        <w:spacing w:line="240" w:lineRule="auto"/>
        <w:ind w:firstLine="0"/>
        <w:jc w:val="both"/>
        <w:rPr>
          <w:b w:val="0"/>
          <w:bCs w:val="0"/>
          <w:noProof w:val="0"/>
          <w:lang w:val="pt-BR"/>
        </w:rPr>
      </w:pPr>
      <w:r w:rsidRPr="005CD623" w:rsidR="3E9168BF">
        <w:rPr>
          <w:b w:val="0"/>
          <w:bCs w:val="0"/>
          <w:noProof w:val="0"/>
          <w:lang w:val="pt-BR"/>
        </w:rPr>
        <w:t>Nos parâmetros, foram utilizados 50% da base para treinamento e o restante para predição, a taxa de aprendizado usada foi de 0.01</w:t>
      </w:r>
      <w:r w:rsidRPr="005CD623" w:rsidR="73A388E7">
        <w:rPr>
          <w:b w:val="0"/>
          <w:bCs w:val="0"/>
          <w:noProof w:val="0"/>
          <w:lang w:val="pt-BR"/>
        </w:rPr>
        <w:t xml:space="preserve">, com 10 </w:t>
      </w:r>
      <w:r w:rsidRPr="005CD623" w:rsidR="73A388E7">
        <w:rPr>
          <w:b w:val="0"/>
          <w:bCs w:val="0"/>
          <w:noProof w:val="0"/>
          <w:lang w:val="pt-BR"/>
        </w:rPr>
        <w:t>épocas</w:t>
      </w:r>
      <w:r w:rsidRPr="005CD623" w:rsidR="73A388E7">
        <w:rPr>
          <w:b w:val="0"/>
          <w:bCs w:val="0"/>
          <w:noProof w:val="0"/>
          <w:lang w:val="pt-BR"/>
        </w:rPr>
        <w:t xml:space="preserve"> para cada indivíduo da população e com um número de gerações igual a 20.</w:t>
      </w:r>
      <w:r w:rsidRPr="005CD623" w:rsidR="3E9168BF">
        <w:rPr>
          <w:b w:val="0"/>
          <w:bCs w:val="0"/>
          <w:noProof w:val="0"/>
          <w:lang w:val="pt-BR"/>
        </w:rPr>
        <w:t xml:space="preserve"> </w:t>
      </w:r>
    </w:p>
    <w:p w:rsidR="34FEA3B6" w:rsidP="005CD623" w:rsidRDefault="34FEA3B6" w14:paraId="5008AD67" w14:textId="1F217C41">
      <w:pPr>
        <w:pStyle w:val="Normal1"/>
        <w:spacing w:line="240" w:lineRule="auto"/>
        <w:ind w:firstLine="0"/>
        <w:jc w:val="both"/>
        <w:rPr>
          <w:b w:val="0"/>
          <w:bCs w:val="0"/>
          <w:noProof w:val="0"/>
          <w:lang w:val="pt-BR"/>
        </w:rPr>
      </w:pPr>
      <w:r w:rsidRPr="005CD623" w:rsidR="34FEA3B6">
        <w:rPr>
          <w:b w:val="0"/>
          <w:bCs w:val="0"/>
          <w:noProof w:val="0"/>
          <w:lang w:val="pt-BR"/>
        </w:rPr>
        <w:t xml:space="preserve">Após aplicação do </w:t>
      </w:r>
      <w:r w:rsidRPr="005CD623" w:rsidR="34FEA3B6">
        <w:rPr>
          <w:b w:val="0"/>
          <w:bCs w:val="0"/>
          <w:noProof w:val="0"/>
          <w:lang w:val="pt-BR"/>
        </w:rPr>
        <w:t>percetron</w:t>
      </w:r>
      <w:r w:rsidRPr="005CD623" w:rsidR="34FEA3B6">
        <w:rPr>
          <w:b w:val="0"/>
          <w:bCs w:val="0"/>
          <w:noProof w:val="0"/>
          <w:lang w:val="pt-BR"/>
        </w:rPr>
        <w:t xml:space="preserve"> para cada cromossomo é definido a sua aptidão (</w:t>
      </w:r>
      <w:r w:rsidRPr="005CD623" w:rsidR="34FEA3B6">
        <w:rPr>
          <w:b w:val="0"/>
          <w:bCs w:val="0"/>
          <w:noProof w:val="0"/>
          <w:lang w:val="pt-BR"/>
        </w:rPr>
        <w:t>fit</w:t>
      </w:r>
      <w:r w:rsidRPr="005CD623" w:rsidR="34FEA3B6">
        <w:rPr>
          <w:b w:val="0"/>
          <w:bCs w:val="0"/>
          <w:noProof w:val="0"/>
          <w:lang w:val="pt-BR"/>
        </w:rPr>
        <w:t>) e com isso inicia-se o processo evolutivo</w:t>
      </w:r>
      <w:r w:rsidRPr="005CD623" w:rsidR="29B6DCF6">
        <w:rPr>
          <w:b w:val="0"/>
          <w:bCs w:val="0"/>
          <w:noProof w:val="0"/>
          <w:lang w:val="pt-BR"/>
        </w:rPr>
        <w:t xml:space="preserve">. Optamos pela recombinação aritmética simples de 1 </w:t>
      </w:r>
      <w:bookmarkStart w:name="_Int_iwZ9FXam" w:id="673033890"/>
      <w:r w:rsidRPr="005CD623" w:rsidR="29B6DCF6">
        <w:rPr>
          <w:b w:val="0"/>
          <w:bCs w:val="0"/>
          <w:noProof w:val="0"/>
          <w:lang w:val="pt-BR"/>
        </w:rPr>
        <w:t>ponto</w:t>
      </w:r>
      <w:bookmarkEnd w:id="673033890"/>
      <w:r w:rsidRPr="005CD623" w:rsidR="29B6DCF6">
        <w:rPr>
          <w:b w:val="0"/>
          <w:bCs w:val="0"/>
          <w:noProof w:val="0"/>
          <w:lang w:val="pt-BR"/>
        </w:rPr>
        <w:t xml:space="preserve"> com alfa igual a 0.1</w:t>
      </w:r>
      <w:r w:rsidRPr="005CD623" w:rsidR="37B4D953">
        <w:rPr>
          <w:b w:val="0"/>
          <w:bCs w:val="0"/>
          <w:noProof w:val="0"/>
          <w:lang w:val="pt-BR"/>
        </w:rPr>
        <w:t xml:space="preserve"> e a seleção baseada no Fitness, onde é verificado </w:t>
      </w:r>
      <w:r w:rsidRPr="005CD623" w:rsidR="790FF421">
        <w:rPr>
          <w:b w:val="0"/>
          <w:bCs w:val="0"/>
          <w:noProof w:val="0"/>
          <w:lang w:val="pt-BR"/>
        </w:rPr>
        <w:t xml:space="preserve">se os filhos possuem fitness maiores que os dois piores (com menor </w:t>
      </w:r>
      <w:r w:rsidRPr="005CD623" w:rsidR="790FF421">
        <w:rPr>
          <w:b w:val="0"/>
          <w:bCs w:val="0"/>
          <w:noProof w:val="0"/>
          <w:lang w:val="pt-BR"/>
        </w:rPr>
        <w:t>fit</w:t>
      </w:r>
      <w:r w:rsidRPr="005CD623" w:rsidR="790FF421">
        <w:rPr>
          <w:b w:val="0"/>
          <w:bCs w:val="0"/>
          <w:noProof w:val="0"/>
          <w:lang w:val="pt-BR"/>
        </w:rPr>
        <w:t xml:space="preserve">) da população. </w:t>
      </w:r>
      <w:r w:rsidRPr="005CD623" w:rsidR="3A6B0EF0">
        <w:rPr>
          <w:b w:val="0"/>
          <w:bCs w:val="0"/>
          <w:noProof w:val="0"/>
          <w:lang w:val="pt-BR"/>
        </w:rPr>
        <w:t xml:space="preserve">Ao </w:t>
      </w:r>
      <w:r w:rsidRPr="005CD623" w:rsidR="790FF421">
        <w:rPr>
          <w:b w:val="0"/>
          <w:bCs w:val="0"/>
          <w:noProof w:val="0"/>
          <w:lang w:val="pt-BR"/>
        </w:rPr>
        <w:t>fim</w:t>
      </w:r>
      <w:r w:rsidRPr="005CD623" w:rsidR="3B617627">
        <w:rPr>
          <w:b w:val="0"/>
          <w:bCs w:val="0"/>
          <w:noProof w:val="0"/>
          <w:lang w:val="pt-BR"/>
        </w:rPr>
        <w:t xml:space="preserve"> do número de gerações pré-definido</w:t>
      </w:r>
      <w:r w:rsidRPr="005CD623" w:rsidR="790FF421">
        <w:rPr>
          <w:b w:val="0"/>
          <w:bCs w:val="0"/>
          <w:noProof w:val="0"/>
          <w:lang w:val="pt-BR"/>
        </w:rPr>
        <w:t xml:space="preserve"> retornamos o </w:t>
      </w:r>
      <w:r w:rsidRPr="005CD623" w:rsidR="022CC023">
        <w:rPr>
          <w:b w:val="0"/>
          <w:bCs w:val="0"/>
          <w:noProof w:val="0"/>
          <w:lang w:val="pt-BR"/>
        </w:rPr>
        <w:t>indivíduo</w:t>
      </w:r>
      <w:r w:rsidRPr="005CD623" w:rsidR="790FF421">
        <w:rPr>
          <w:b w:val="0"/>
          <w:bCs w:val="0"/>
          <w:noProof w:val="0"/>
          <w:lang w:val="pt-BR"/>
        </w:rPr>
        <w:t xml:space="preserve"> com maior fitness</w:t>
      </w:r>
      <w:r w:rsidRPr="005CD623" w:rsidR="6157912E">
        <w:rPr>
          <w:b w:val="0"/>
          <w:bCs w:val="0"/>
          <w:noProof w:val="0"/>
          <w:lang w:val="pt-BR"/>
        </w:rPr>
        <w:t xml:space="preserve"> que será utilizado na predição dos dados.</w:t>
      </w:r>
    </w:p>
    <w:p w:rsidR="4387DAF1" w:rsidP="005CD623" w:rsidRDefault="4387DAF1" w14:paraId="1F08B933" w14:textId="18C5A599">
      <w:pPr>
        <w:pStyle w:val="Normal1"/>
        <w:spacing w:line="240" w:lineRule="auto"/>
        <w:ind w:firstLine="0"/>
        <w:jc w:val="both"/>
        <w:rPr>
          <w:b w:val="0"/>
          <w:bCs w:val="0"/>
          <w:noProof w:val="0"/>
          <w:lang w:val="pt-BR"/>
        </w:rPr>
      </w:pPr>
      <w:r w:rsidRPr="005CD623" w:rsidR="4387DAF1">
        <w:rPr>
          <w:b w:val="0"/>
          <w:bCs w:val="0"/>
          <w:noProof w:val="0"/>
          <w:lang w:val="pt-BR"/>
        </w:rPr>
        <w:t>Verificamos o conjunto de pesos iniciais gerados de forma aleatória.</w:t>
      </w:r>
    </w:p>
    <w:p w:rsidR="4387DAF1" w:rsidP="005CD623" w:rsidRDefault="4387DAF1" w14:paraId="026230AC" w14:textId="369031C0">
      <w:pPr>
        <w:pStyle w:val="Normal1"/>
        <w:spacing w:line="240" w:lineRule="auto"/>
        <w:ind w:firstLine="0"/>
        <w:jc w:val="both"/>
      </w:pPr>
      <w:r w:rsidR="4387DAF1">
        <w:drawing>
          <wp:inline wp14:editId="61A3848F" wp14:anchorId="027673FD">
            <wp:extent cx="2686050" cy="3183467"/>
            <wp:effectExtent l="0" t="0" r="0" b="0"/>
            <wp:docPr id="1543056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1b779c29434a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18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87DAF1" w:rsidP="005CD623" w:rsidRDefault="4387DAF1" w14:paraId="45962D68" w14:textId="59A3C66F">
      <w:pPr>
        <w:pStyle w:val="Normal1"/>
        <w:spacing w:line="240" w:lineRule="auto"/>
        <w:ind w:firstLine="0"/>
        <w:jc w:val="both"/>
      </w:pPr>
      <w:r w:rsidR="4387DAF1">
        <w:rPr/>
        <w:t>A alteração desses pesos após a classificação com perceptron.</w:t>
      </w:r>
    </w:p>
    <w:p w:rsidR="4387DAF1" w:rsidP="005CD623" w:rsidRDefault="4387DAF1" w14:paraId="0BFC1876" w14:textId="5FF5FB87">
      <w:pPr>
        <w:pStyle w:val="Normal1"/>
        <w:spacing w:line="240" w:lineRule="auto"/>
        <w:ind w:firstLine="0"/>
        <w:jc w:val="both"/>
      </w:pPr>
      <w:r w:rsidR="4387DAF1">
        <w:drawing>
          <wp:inline wp14:editId="48745916" wp14:anchorId="4EC94625">
            <wp:extent cx="6704734" cy="421600"/>
            <wp:effectExtent l="0" t="0" r="0" b="0"/>
            <wp:docPr id="1127163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b86b31de5b4b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734" cy="4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87DAF1" w:rsidP="005CD623" w:rsidRDefault="4387DAF1" w14:paraId="45C870A5" w14:textId="6591D741">
      <w:pPr>
        <w:pStyle w:val="Normal1"/>
        <w:spacing w:line="240" w:lineRule="auto"/>
        <w:ind w:firstLine="0"/>
        <w:jc w:val="both"/>
      </w:pPr>
      <w:r w:rsidR="4387DAF1">
        <w:rPr/>
        <w:t>E por fim a seleção do melhor individuo (com maior fitness).</w:t>
      </w:r>
    </w:p>
    <w:p w:rsidR="4387DAF1" w:rsidP="005CD623" w:rsidRDefault="4387DAF1" w14:paraId="06D162CB" w14:textId="4AFEE5DA">
      <w:pPr>
        <w:pStyle w:val="Normal1"/>
        <w:spacing w:line="240" w:lineRule="auto"/>
        <w:ind w:firstLine="0"/>
        <w:jc w:val="both"/>
      </w:pPr>
      <w:r w:rsidR="4387DAF1">
        <w:drawing>
          <wp:inline wp14:editId="2CF9D9F1" wp14:anchorId="7290F925">
            <wp:extent cx="6650182" cy="304800"/>
            <wp:effectExtent l="0" t="0" r="0" b="0"/>
            <wp:docPr id="1416437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c3712449554e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182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D623" w:rsidP="005CD623" w:rsidRDefault="005CD623" w14:paraId="4DDC0B6E" w14:textId="6826DDF1">
      <w:pPr>
        <w:pStyle w:val="Normal1"/>
        <w:spacing w:line="240" w:lineRule="auto"/>
        <w:ind w:firstLine="0"/>
        <w:jc w:val="both"/>
      </w:pPr>
    </w:p>
    <w:p w:rsidR="005CD623" w:rsidP="005CD623" w:rsidRDefault="005CD623" w14:paraId="55CFEEB5" w14:textId="5F48533F">
      <w:pPr>
        <w:pStyle w:val="Normal1"/>
        <w:spacing w:line="240" w:lineRule="auto"/>
        <w:ind w:firstLine="0"/>
        <w:jc w:val="both"/>
      </w:pPr>
    </w:p>
    <w:p w:rsidR="4387DAF1" w:rsidP="005CD623" w:rsidRDefault="4387DAF1" w14:paraId="694FE6E9" w14:textId="75E97F06">
      <w:pPr>
        <w:pStyle w:val="Normal1"/>
        <w:spacing w:line="240" w:lineRule="auto"/>
        <w:ind w:firstLine="0"/>
        <w:jc w:val="both"/>
      </w:pPr>
      <w:r w:rsidR="4387DAF1">
        <w:rPr/>
        <w:t>Foi obtido uma precisão de 100% nas predições.</w:t>
      </w:r>
    </w:p>
    <w:p w:rsidR="4387DAF1" w:rsidP="005CD623" w:rsidRDefault="4387DAF1" w14:paraId="146FCB00" w14:textId="35C5EF3E">
      <w:pPr>
        <w:pStyle w:val="Normal1"/>
        <w:spacing w:line="240" w:lineRule="auto"/>
        <w:ind w:firstLine="0"/>
        <w:jc w:val="both"/>
      </w:pPr>
      <w:r w:rsidR="4387DAF1">
        <w:drawing>
          <wp:inline wp14:editId="1757AD06" wp14:anchorId="6C3396E1">
            <wp:extent cx="1952625" cy="304800"/>
            <wp:effectExtent l="0" t="0" r="0" b="0"/>
            <wp:docPr id="992568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4321b5547d49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87DAF1" w:rsidP="005CD623" w:rsidRDefault="4387DAF1" w14:paraId="2B09F456" w14:textId="10E98241">
      <w:pPr>
        <w:pStyle w:val="Normal1"/>
        <w:spacing w:line="240" w:lineRule="auto"/>
        <w:ind w:firstLine="0"/>
        <w:jc w:val="both"/>
      </w:pPr>
      <w:r w:rsidR="4387DAF1">
        <w:rPr/>
        <w:t>E observa</w:t>
      </w:r>
      <w:r w:rsidR="46FCCEB8">
        <w:rPr/>
        <w:t xml:space="preserve">ndo o gráfico podemos observar que </w:t>
      </w:r>
      <w:r w:rsidR="7604E5F5">
        <w:rPr/>
        <w:t>os dados foram separados corretamente.</w:t>
      </w:r>
    </w:p>
    <w:p w:rsidR="7604E5F5" w:rsidP="005CD623" w:rsidRDefault="7604E5F5" w14:paraId="67CFCD1A" w14:textId="600AAD8E">
      <w:pPr>
        <w:pStyle w:val="Normal1"/>
        <w:spacing w:line="240" w:lineRule="auto"/>
        <w:ind w:firstLine="0"/>
        <w:jc w:val="both"/>
      </w:pPr>
      <w:r w:rsidR="7604E5F5">
        <w:drawing>
          <wp:inline wp14:editId="25B98C4A" wp14:anchorId="09FC1776">
            <wp:extent cx="4572000" cy="3724275"/>
            <wp:effectExtent l="0" t="0" r="0" b="0"/>
            <wp:docPr id="787478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2f6e66a13e4b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FB357D" w:rsidR="008E6223">
      <w:pgSz w:w="11906" w:h="16838" w:orient="portrait"/>
      <w:pgMar w:top="1693" w:right="1134" w:bottom="1134" w:left="1134" w:header="1134" w:footer="0" w:gutter="0"/>
      <w:cols w:space="720"/>
      <w:formProt w:val="0"/>
      <w:docGrid w:linePitch="312" w:charSpace="-6145"/>
      <w:headerReference w:type="default" r:id="Rd7bad81ce0804486"/>
      <w:footerReference w:type="default" r:id="Rb3f0b1de88e04e2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276A" w:rsidRDefault="0096276A" w14:paraId="72166F4D" w14:textId="77777777">
      <w:pPr>
        <w:rPr>
          <w:rFonts w:hint="eastAsia"/>
        </w:rPr>
      </w:pPr>
      <w:r>
        <w:separator/>
      </w:r>
    </w:p>
  </w:endnote>
  <w:endnote w:type="continuationSeparator" w:id="0">
    <w:p w:rsidR="0096276A" w:rsidRDefault="0096276A" w14:paraId="07FF07A8" w14:textId="777777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117BD1B1" w:rsidTr="117BD1B1" w14:paraId="6A8080A9">
      <w:trPr>
        <w:trHeight w:val="300"/>
      </w:trPr>
      <w:tc>
        <w:tcPr>
          <w:tcW w:w="3210" w:type="dxa"/>
          <w:tcMar/>
        </w:tcPr>
        <w:p w:rsidR="117BD1B1" w:rsidP="117BD1B1" w:rsidRDefault="117BD1B1" w14:paraId="0F42CB4A" w14:textId="384336BB">
          <w:pPr>
            <w:pStyle w:val="Cabealho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117BD1B1" w:rsidP="117BD1B1" w:rsidRDefault="117BD1B1" w14:paraId="0950D492" w14:textId="36EE1015">
          <w:pPr>
            <w:pStyle w:val="Normal1"/>
            <w:spacing w:line="240" w:lineRule="auto"/>
            <w:ind w:firstLine="0"/>
            <w:jc w:val="center"/>
            <w:rPr>
              <w:b w:val="1"/>
              <w:bCs w:val="1"/>
              <w:color w:val="000000" w:themeColor="text1" w:themeTint="FF" w:themeShade="FF"/>
            </w:rPr>
          </w:pPr>
          <w:r w:rsidRPr="117BD1B1" w:rsidR="117BD1B1">
            <w:rPr>
              <w:b w:val="1"/>
              <w:bCs w:val="1"/>
              <w:color w:val="000000" w:themeColor="text1" w:themeTint="FF" w:themeShade="FF"/>
            </w:rPr>
            <w:t>UBERLÂNDIA - MG</w:t>
          </w:r>
        </w:p>
        <w:p w:rsidR="117BD1B1" w:rsidP="117BD1B1" w:rsidRDefault="117BD1B1" w14:noSpellErr="1" w14:paraId="0686DFF1" w14:textId="2CA10370">
          <w:pPr>
            <w:pStyle w:val="Normal1"/>
            <w:spacing w:line="240" w:lineRule="auto"/>
            <w:ind w:firstLine="0"/>
            <w:jc w:val="center"/>
            <w:rPr>
              <w:b w:val="1"/>
              <w:bCs w:val="1"/>
              <w:color w:val="000000" w:themeColor="text1" w:themeTint="FF" w:themeShade="FF"/>
            </w:rPr>
          </w:pPr>
          <w:r w:rsidRPr="117BD1B1" w:rsidR="117BD1B1">
            <w:rPr>
              <w:b w:val="1"/>
              <w:bCs w:val="1"/>
              <w:color w:val="000000" w:themeColor="text1" w:themeTint="FF" w:themeShade="FF"/>
            </w:rPr>
            <w:t>MARÇO</w:t>
          </w:r>
          <w:r w:rsidRPr="117BD1B1" w:rsidR="117BD1B1">
            <w:rPr>
              <w:b w:val="1"/>
              <w:bCs w:val="1"/>
              <w:color w:val="000000" w:themeColor="text1" w:themeTint="FF" w:themeShade="FF"/>
            </w:rPr>
            <w:t xml:space="preserve"> 2022</w:t>
          </w:r>
        </w:p>
        <w:p w:rsidR="117BD1B1" w:rsidP="117BD1B1" w:rsidRDefault="117BD1B1" w14:paraId="736D46E5" w14:textId="764FEF27">
          <w:pPr>
            <w:pStyle w:val="Cabealho"/>
            <w:bidi w:val="0"/>
            <w:jc w:val="center"/>
          </w:pPr>
        </w:p>
      </w:tc>
      <w:tc>
        <w:tcPr>
          <w:tcW w:w="3210" w:type="dxa"/>
          <w:tcMar/>
        </w:tcPr>
        <w:p w:rsidR="117BD1B1" w:rsidP="117BD1B1" w:rsidRDefault="117BD1B1" w14:paraId="60097F67" w14:textId="766654FB">
          <w:pPr>
            <w:pStyle w:val="Cabealho"/>
            <w:bidi w:val="0"/>
            <w:ind w:right="-115"/>
            <w:jc w:val="right"/>
          </w:pPr>
        </w:p>
      </w:tc>
    </w:tr>
  </w:tbl>
  <w:p w:rsidR="117BD1B1" w:rsidP="117BD1B1" w:rsidRDefault="117BD1B1" w14:paraId="36AF2A2E" w14:textId="4BA8E057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276A" w:rsidRDefault="0096276A" w14:paraId="4B0E18F4" w14:textId="77777777">
      <w:pPr>
        <w:rPr>
          <w:rFonts w:hint="eastAsia"/>
        </w:rPr>
      </w:pPr>
      <w:r>
        <w:separator/>
      </w:r>
    </w:p>
  </w:footnote>
  <w:footnote w:type="continuationSeparator" w:id="0">
    <w:p w:rsidR="0096276A" w:rsidRDefault="0096276A" w14:paraId="11552650" w14:textId="77777777">
      <w:pPr>
        <w:rPr>
          <w:rFonts w:hint="eastAsia"/>
        </w:rPr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117BD1B1" w:rsidTr="117BD1B1" w14:paraId="63768B50">
      <w:trPr>
        <w:trHeight w:val="300"/>
      </w:trPr>
      <w:tc>
        <w:tcPr>
          <w:tcW w:w="3210" w:type="dxa"/>
          <w:tcMar/>
        </w:tcPr>
        <w:p w:rsidR="117BD1B1" w:rsidP="117BD1B1" w:rsidRDefault="117BD1B1" w14:paraId="4D6E9ADD" w14:textId="1F88B463">
          <w:pPr>
            <w:pStyle w:val="Cabealho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117BD1B1" w:rsidP="117BD1B1" w:rsidRDefault="117BD1B1" w14:paraId="2F8E5DE1" w14:textId="5548EB75">
          <w:pPr>
            <w:pStyle w:val="Cabealho"/>
            <w:bidi w:val="0"/>
            <w:jc w:val="center"/>
          </w:pPr>
        </w:p>
      </w:tc>
      <w:tc>
        <w:tcPr>
          <w:tcW w:w="3210" w:type="dxa"/>
          <w:tcMar/>
        </w:tcPr>
        <w:p w:rsidR="117BD1B1" w:rsidP="117BD1B1" w:rsidRDefault="117BD1B1" w14:paraId="04811A31" w14:textId="79675C68">
          <w:pPr>
            <w:pStyle w:val="Cabealho"/>
            <w:bidi w:val="0"/>
            <w:ind w:right="-115"/>
            <w:jc w:val="right"/>
          </w:pPr>
        </w:p>
      </w:tc>
    </w:tr>
  </w:tbl>
  <w:p w:rsidR="117BD1B1" w:rsidP="117BD1B1" w:rsidRDefault="117BD1B1" w14:paraId="29BA3CC7" w14:textId="7E9E57C9">
    <w:pPr>
      <w:pStyle w:val="Cabealho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iwZ9FXam" int2:invalidationBookmarkName="" int2:hashCode="zHNR8A1+ixfQns" int2:id="duvDd3s5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4C3"/>
    <w:multiLevelType w:val="multilevel"/>
    <w:tmpl w:val="CD38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5811211"/>
    <w:multiLevelType w:val="multilevel"/>
    <w:tmpl w:val="1BA02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D1B1073"/>
    <w:multiLevelType w:val="hybridMultilevel"/>
    <w:tmpl w:val="EE3AEC8E"/>
    <w:lvl w:ilvl="0" w:tplc="0416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3C9D1821"/>
    <w:multiLevelType w:val="hybridMultilevel"/>
    <w:tmpl w:val="FCD03CB8"/>
    <w:lvl w:ilvl="0" w:tplc="06704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5D0A00"/>
    <w:multiLevelType w:val="multilevel"/>
    <w:tmpl w:val="824AE7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8AB6C8C"/>
    <w:multiLevelType w:val="multilevel"/>
    <w:tmpl w:val="FD5C72F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24" w:hanging="2160"/>
      </w:pPr>
      <w:rPr>
        <w:rFonts w:hint="default"/>
      </w:rPr>
    </w:lvl>
  </w:abstractNum>
  <w:abstractNum w:abstractNumId="6" w15:restartNumberingAfterBreak="0">
    <w:nsid w:val="6E1F5AC7"/>
    <w:multiLevelType w:val="hybridMultilevel"/>
    <w:tmpl w:val="AFBC71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D35916"/>
    <w:multiLevelType w:val="hybridMultilevel"/>
    <w:tmpl w:val="B45236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trackRevisions w:val="false"/>
  <w:defaultTabStop w:val="4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D4"/>
    <w:rsid w:val="00043D57"/>
    <w:rsid w:val="000572EB"/>
    <w:rsid w:val="00093776"/>
    <w:rsid w:val="000E2C5A"/>
    <w:rsid w:val="000E7AEE"/>
    <w:rsid w:val="00145724"/>
    <w:rsid w:val="001E2BE5"/>
    <w:rsid w:val="00201EC5"/>
    <w:rsid w:val="0021775B"/>
    <w:rsid w:val="00223DE0"/>
    <w:rsid w:val="002825DB"/>
    <w:rsid w:val="002A352A"/>
    <w:rsid w:val="002D274C"/>
    <w:rsid w:val="002D65A8"/>
    <w:rsid w:val="003023D0"/>
    <w:rsid w:val="00371FFB"/>
    <w:rsid w:val="00375AFA"/>
    <w:rsid w:val="00386923"/>
    <w:rsid w:val="00401590"/>
    <w:rsid w:val="0040774E"/>
    <w:rsid w:val="0049078A"/>
    <w:rsid w:val="00542D31"/>
    <w:rsid w:val="00595773"/>
    <w:rsid w:val="005C0E77"/>
    <w:rsid w:val="005CD623"/>
    <w:rsid w:val="005F5180"/>
    <w:rsid w:val="0065389A"/>
    <w:rsid w:val="00675192"/>
    <w:rsid w:val="006828CA"/>
    <w:rsid w:val="00696A97"/>
    <w:rsid w:val="006C4DDB"/>
    <w:rsid w:val="006F732E"/>
    <w:rsid w:val="007358F6"/>
    <w:rsid w:val="007431C6"/>
    <w:rsid w:val="00787B47"/>
    <w:rsid w:val="00790D77"/>
    <w:rsid w:val="00792DB4"/>
    <w:rsid w:val="007A73C2"/>
    <w:rsid w:val="00802B98"/>
    <w:rsid w:val="008545DB"/>
    <w:rsid w:val="0088485A"/>
    <w:rsid w:val="0088CCEE"/>
    <w:rsid w:val="0089443E"/>
    <w:rsid w:val="00896D2D"/>
    <w:rsid w:val="008C5134"/>
    <w:rsid w:val="008D1361"/>
    <w:rsid w:val="008E6223"/>
    <w:rsid w:val="0090244A"/>
    <w:rsid w:val="0093280F"/>
    <w:rsid w:val="009441F2"/>
    <w:rsid w:val="0096276A"/>
    <w:rsid w:val="0098738B"/>
    <w:rsid w:val="009B4EFB"/>
    <w:rsid w:val="009D5E4E"/>
    <w:rsid w:val="00A07117"/>
    <w:rsid w:val="00A36CF6"/>
    <w:rsid w:val="00AB00D4"/>
    <w:rsid w:val="00AB7BC3"/>
    <w:rsid w:val="00AC4E19"/>
    <w:rsid w:val="00B577E4"/>
    <w:rsid w:val="00B91208"/>
    <w:rsid w:val="00B937F2"/>
    <w:rsid w:val="00BD3DEE"/>
    <w:rsid w:val="00C02DE4"/>
    <w:rsid w:val="00C15119"/>
    <w:rsid w:val="00C572A4"/>
    <w:rsid w:val="00CA2415"/>
    <w:rsid w:val="00CB0169"/>
    <w:rsid w:val="00CF4B88"/>
    <w:rsid w:val="00D6540B"/>
    <w:rsid w:val="00D94591"/>
    <w:rsid w:val="00E1773E"/>
    <w:rsid w:val="00E33727"/>
    <w:rsid w:val="00EB0F3A"/>
    <w:rsid w:val="00EB2CF7"/>
    <w:rsid w:val="00F10359"/>
    <w:rsid w:val="00F3074E"/>
    <w:rsid w:val="00FB357D"/>
    <w:rsid w:val="022CC023"/>
    <w:rsid w:val="02F36A9F"/>
    <w:rsid w:val="07ACD809"/>
    <w:rsid w:val="09247E62"/>
    <w:rsid w:val="0B445ED6"/>
    <w:rsid w:val="0CE02F37"/>
    <w:rsid w:val="0D24DCD3"/>
    <w:rsid w:val="0D397C41"/>
    <w:rsid w:val="117BD1B1"/>
    <w:rsid w:val="11B3A05A"/>
    <w:rsid w:val="12B2384B"/>
    <w:rsid w:val="13941E57"/>
    <w:rsid w:val="14EAC4F8"/>
    <w:rsid w:val="14EB411C"/>
    <w:rsid w:val="15E9D90D"/>
    <w:rsid w:val="16EA28F7"/>
    <w:rsid w:val="171BC9C1"/>
    <w:rsid w:val="17EE1F35"/>
    <w:rsid w:val="1898C7C6"/>
    <w:rsid w:val="19EA377E"/>
    <w:rsid w:val="1A165C92"/>
    <w:rsid w:val="1A349827"/>
    <w:rsid w:val="1ADEBFA8"/>
    <w:rsid w:val="1B5A82A0"/>
    <w:rsid w:val="1C289E45"/>
    <w:rsid w:val="1D21D840"/>
    <w:rsid w:val="1F7BBF10"/>
    <w:rsid w:val="20597902"/>
    <w:rsid w:val="230F196C"/>
    <w:rsid w:val="23278C0C"/>
    <w:rsid w:val="236D05E7"/>
    <w:rsid w:val="2508D648"/>
    <w:rsid w:val="262A5A6D"/>
    <w:rsid w:val="27203B8D"/>
    <w:rsid w:val="283905A8"/>
    <w:rsid w:val="2840F32E"/>
    <w:rsid w:val="29B6DCF6"/>
    <w:rsid w:val="2B2DEF79"/>
    <w:rsid w:val="2B7817CC"/>
    <w:rsid w:val="2BA4192F"/>
    <w:rsid w:val="2C1723C4"/>
    <w:rsid w:val="2C4DBA34"/>
    <w:rsid w:val="30778A52"/>
    <w:rsid w:val="323B3729"/>
    <w:rsid w:val="327DBA28"/>
    <w:rsid w:val="33FE5A60"/>
    <w:rsid w:val="34FEA3B6"/>
    <w:rsid w:val="3648ADC9"/>
    <w:rsid w:val="3648ADC9"/>
    <w:rsid w:val="374DB850"/>
    <w:rsid w:val="3795E12D"/>
    <w:rsid w:val="37B4D953"/>
    <w:rsid w:val="38D9EB77"/>
    <w:rsid w:val="3929C408"/>
    <w:rsid w:val="398E8A6D"/>
    <w:rsid w:val="3A6B0EF0"/>
    <w:rsid w:val="3AC59469"/>
    <w:rsid w:val="3B617627"/>
    <w:rsid w:val="3C695250"/>
    <w:rsid w:val="3CC29F5A"/>
    <w:rsid w:val="3CC581A9"/>
    <w:rsid w:val="3DA6BA12"/>
    <w:rsid w:val="3E0522B1"/>
    <w:rsid w:val="3E9168BF"/>
    <w:rsid w:val="3F178329"/>
    <w:rsid w:val="40E21152"/>
    <w:rsid w:val="413C474F"/>
    <w:rsid w:val="4248EDC0"/>
    <w:rsid w:val="4387DAF1"/>
    <w:rsid w:val="43E9944D"/>
    <w:rsid w:val="44746435"/>
    <w:rsid w:val="46103496"/>
    <w:rsid w:val="46FCCEB8"/>
    <w:rsid w:val="47AC04F7"/>
    <w:rsid w:val="4840BD3B"/>
    <w:rsid w:val="498DC866"/>
    <w:rsid w:val="49DF27EA"/>
    <w:rsid w:val="4A06FCCD"/>
    <w:rsid w:val="4AE3A5B9"/>
    <w:rsid w:val="4C7F761A"/>
    <w:rsid w:val="4F609BC3"/>
    <w:rsid w:val="4FC7A791"/>
    <w:rsid w:val="4FF4B3D5"/>
    <w:rsid w:val="5013D467"/>
    <w:rsid w:val="5152E73D"/>
    <w:rsid w:val="5180C961"/>
    <w:rsid w:val="52EEB79E"/>
    <w:rsid w:val="53158FB4"/>
    <w:rsid w:val="5352D47D"/>
    <w:rsid w:val="548A87FF"/>
    <w:rsid w:val="548DDF38"/>
    <w:rsid w:val="54DED67F"/>
    <w:rsid w:val="54EEA4DE"/>
    <w:rsid w:val="5546A413"/>
    <w:rsid w:val="568A753F"/>
    <w:rsid w:val="57625F5C"/>
    <w:rsid w:val="5C691C5D"/>
    <w:rsid w:val="5D34D9FC"/>
    <w:rsid w:val="5DC5A3EE"/>
    <w:rsid w:val="6157912E"/>
    <w:rsid w:val="6283CA4A"/>
    <w:rsid w:val="632EF479"/>
    <w:rsid w:val="6CF10D5A"/>
    <w:rsid w:val="6DE315CF"/>
    <w:rsid w:val="6F7EE630"/>
    <w:rsid w:val="6F8C071D"/>
    <w:rsid w:val="70BDF906"/>
    <w:rsid w:val="711AB691"/>
    <w:rsid w:val="71229F59"/>
    <w:rsid w:val="72A1DB9A"/>
    <w:rsid w:val="73A388E7"/>
    <w:rsid w:val="73E3E2CD"/>
    <w:rsid w:val="757DD172"/>
    <w:rsid w:val="7604E5F5"/>
    <w:rsid w:val="765DE1CD"/>
    <w:rsid w:val="777ED0A8"/>
    <w:rsid w:val="78B753F0"/>
    <w:rsid w:val="790FF421"/>
    <w:rsid w:val="79111D1E"/>
    <w:rsid w:val="7C1AF615"/>
    <w:rsid w:val="7E7AFCC6"/>
    <w:rsid w:val="7FBBC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1D44D"/>
  <w15:docId w15:val="{40246721-B3F3-47F0-AE74-2B84DD28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77E4"/>
    <w:pPr>
      <w:keepNext/>
      <w:keepLines/>
      <w:spacing w:before="240"/>
      <w:outlineLvl w:val="0"/>
    </w:pPr>
    <w:rPr>
      <w:rFonts w:cs="Mangal" w:asciiTheme="majorHAnsi" w:hAnsiTheme="majorHAnsi" w:eastAsiaTheme="majorEastAsia"/>
      <w:color w:val="2F5496" w:themeColor="accent1" w:themeShade="BF"/>
      <w:sz w:val="32"/>
      <w:szCs w:val="29"/>
    </w:rPr>
  </w:style>
  <w:style w:type="paragraph" w:styleId="Ttulo2">
    <w:name w:val="heading 2"/>
    <w:basedOn w:val="Normal"/>
    <w:link w:val="Ttulo2Char"/>
    <w:uiPriority w:val="9"/>
    <w:qFormat/>
    <w:rsid w:val="00375AFA"/>
    <w:pPr>
      <w:suppressAutoHyphens w:val="0"/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pt-BR" w:bidi="ar-SA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nfaseforte" w:customStyle="1">
    <w:name w:val="Ênfase forte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rsid w:val="008545DB"/>
    <w:pPr>
      <w:keepNext/>
      <w:spacing w:before="240" w:after="120"/>
    </w:pPr>
    <w:rPr>
      <w:rFonts w:ascii="Arial" w:hAnsi="Arial" w:eastAsia="Microsoft YaHei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pPr>
      <w:suppressLineNumbers/>
    </w:pPr>
  </w:style>
  <w:style w:type="paragraph" w:styleId="CabealhoeRodap" w:customStyle="1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CabealhoeRodap"/>
  </w:style>
  <w:style w:type="paragraph" w:styleId="Normal1" w:customStyle="1">
    <w:name w:val="Normal1"/>
    <w:rsid w:val="008545DB"/>
    <w:pPr>
      <w:suppressAutoHyphens w:val="0"/>
      <w:spacing w:before="120" w:after="120" w:line="360" w:lineRule="auto"/>
      <w:ind w:firstLine="709"/>
      <w:jc w:val="both"/>
    </w:pPr>
    <w:rPr>
      <w:rFonts w:ascii="Times New Roman" w:hAnsi="Times New Roman" w:eastAsia="Times New Roman" w:cs="Times New Roman"/>
      <w:kern w:val="0"/>
      <w:lang w:eastAsia="pt-BR" w:bidi="ar-SA"/>
    </w:rPr>
  </w:style>
  <w:style w:type="paragraph" w:styleId="PargrafodaLista">
    <w:name w:val="List Paragraph"/>
    <w:basedOn w:val="Normal"/>
    <w:uiPriority w:val="34"/>
    <w:qFormat/>
    <w:rsid w:val="008545DB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2A352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35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5389A"/>
    <w:rPr>
      <w:rFonts w:ascii="Times New Roman" w:hAnsi="Times New Roman" w:cs="Mangal"/>
      <w:szCs w:val="21"/>
    </w:rPr>
  </w:style>
  <w:style w:type="character" w:styleId="Ttulo2Char" w:customStyle="1">
    <w:name w:val="Título 2 Char"/>
    <w:basedOn w:val="Fontepargpadro"/>
    <w:link w:val="Ttulo2"/>
    <w:uiPriority w:val="9"/>
    <w:rsid w:val="00375AFA"/>
    <w:rPr>
      <w:rFonts w:ascii="Times New Roman" w:hAnsi="Times New Roman" w:eastAsia="Times New Roman" w:cs="Times New Roman"/>
      <w:b/>
      <w:bCs/>
      <w:kern w:val="0"/>
      <w:sz w:val="36"/>
      <w:szCs w:val="36"/>
      <w:lang w:eastAsia="pt-BR" w:bidi="ar-SA"/>
    </w:rPr>
  </w:style>
  <w:style w:type="character" w:styleId="Ttulo1Char" w:customStyle="1">
    <w:name w:val="Título 1 Char"/>
    <w:basedOn w:val="Fontepargpadro"/>
    <w:link w:val="Ttulo1"/>
    <w:uiPriority w:val="9"/>
    <w:rsid w:val="00B577E4"/>
    <w:rPr>
      <w:rFonts w:cs="Mangal" w:asciiTheme="majorHAnsi" w:hAnsiTheme="majorHAnsi" w:eastAsiaTheme="majorEastAsia"/>
      <w:color w:val="2F5496" w:themeColor="accent1" w:themeShade="BF"/>
      <w:sz w:val="32"/>
      <w:szCs w:val="29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.xml" Id="Rd7bad81ce0804486" /><Relationship Type="http://schemas.openxmlformats.org/officeDocument/2006/relationships/footer" Target="footer.xml" Id="Rb3f0b1de88e04e22" /><Relationship Type="http://schemas.openxmlformats.org/officeDocument/2006/relationships/image" Target="/media/imagec.png" Id="R1a1b779c29434a9f" /><Relationship Type="http://schemas.openxmlformats.org/officeDocument/2006/relationships/image" Target="/media/imaged.png" Id="R6fb86b31de5b4bf8" /><Relationship Type="http://schemas.openxmlformats.org/officeDocument/2006/relationships/image" Target="/media/imagee.png" Id="Rd5c3712449554e04" /><Relationship Type="http://schemas.openxmlformats.org/officeDocument/2006/relationships/image" Target="/media/imagef.png" Id="Raf4321b5547d4949" /><Relationship Type="http://schemas.openxmlformats.org/officeDocument/2006/relationships/image" Target="/media/image10.png" Id="R4e2f6e66a13e4b49" /><Relationship Type="http://schemas.microsoft.com/office/2020/10/relationships/intelligence" Target="intelligence2.xml" Id="R0b70d6c7bdad4f1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cont_trab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D85DA897201B4EA55A4C18B3F00573" ma:contentTypeVersion="14" ma:contentTypeDescription="Crie um novo documento." ma:contentTypeScope="" ma:versionID="809730e7d0ff1f697064b9ad0465c908">
  <xsd:schema xmlns:xsd="http://www.w3.org/2001/XMLSchema" xmlns:xs="http://www.w3.org/2001/XMLSchema" xmlns:p="http://schemas.microsoft.com/office/2006/metadata/properties" xmlns:ns3="39384d3a-4e61-459e-a2df-a98ef83cff52" xmlns:ns4="198daac0-3795-40af-bc0a-e788c25b3df5" targetNamespace="http://schemas.microsoft.com/office/2006/metadata/properties" ma:root="true" ma:fieldsID="9ac90529895450c0060eaa29c2131223" ns3:_="" ns4:_="">
    <xsd:import namespace="39384d3a-4e61-459e-a2df-a98ef83cff52"/>
    <xsd:import namespace="198daac0-3795-40af-bc0a-e788c25b3d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84d3a-4e61-459e-a2df-a98ef83cff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daac0-3795-40af-bc0a-e788c25b3d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384d3a-4e61-459e-a2df-a98ef83cff52" xsi:nil="true"/>
  </documentManagement>
</p:properties>
</file>

<file path=customXml/itemProps1.xml><?xml version="1.0" encoding="utf-8"?>
<ds:datastoreItem xmlns:ds="http://schemas.openxmlformats.org/officeDocument/2006/customXml" ds:itemID="{88376C5A-7714-421C-8E9A-A6797D8A0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384d3a-4e61-459e-a2df-a98ef83cff52"/>
    <ds:schemaRef ds:uri="198daac0-3795-40af-bc0a-e788c25b3d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83DED9-A4E3-4F73-B6D0-C57ECB5E7A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62DC5C-EDEC-43A4-B443-538FF8844CBA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39384d3a-4e61-459e-a2df-a98ef83cff52"/>
    <ds:schemaRef ds:uri="198daac0-3795-40af-bc0a-e788c25b3df5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cont_trab.dotx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Nicolli Freitas</dc:creator>
  <dc:description/>
  <lastModifiedBy>Victor Hugo Buiatti Marçal</lastModifiedBy>
  <revision>4</revision>
  <dcterms:created xsi:type="dcterms:W3CDTF">2023-10-22T18:01:00.0000000Z</dcterms:created>
  <dcterms:modified xsi:type="dcterms:W3CDTF">2023-11-19T20:56:17.0698817Z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0x010100CED85DA897201B4EA55A4C18B3F00573</vt:lpwstr>
  </property>
</Properties>
</file>